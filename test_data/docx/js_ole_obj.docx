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Название резюме"/>
        <w:tag w:val="Название резюме"/>
        <w:id w:val="-104278397"/>
        <w:placeholder>
          <w:docPart w:val="F2C5691DE3B542F295FBB95FD9D5D643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0F6863" w:rsidRPr="00EF6D79" w:rsidRDefault="00BA3F29">
          <w:pPr>
            <w:pStyle w:val="a5"/>
            <w:rPr>
              <w:lang w:val="en-US"/>
            </w:rPr>
          </w:pPr>
          <w:sdt>
            <w:sdtPr>
              <w:alias w:val="Автор"/>
              <w:tag w:val=""/>
              <w:id w:val="1823003119"/>
              <w:placeholder>
                <w:docPart w:val="3681C722ECA340EB9C9F997C0095119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EF6D79">
                <w:rPr>
                  <w:lang w:val="en-US"/>
                </w:rPr>
                <w:t>Invoice</w:t>
              </w:r>
            </w:sdtContent>
          </w:sdt>
        </w:p>
        <w:p w:rsidR="00E111E5" w:rsidRPr="006A3362" w:rsidRDefault="00E111E5">
          <w:pPr>
            <w:pStyle w:val="aa"/>
            <w:rPr>
              <w:lang w:val="en-US"/>
            </w:rPr>
          </w:pPr>
          <w:r w:rsidRPr="006A3362">
            <w:rPr>
              <w:lang w:val="en-US"/>
            </w:rPr>
            <w:t>Mark Edmonton</w:t>
          </w:r>
        </w:p>
        <w:p w:rsidR="00E111E5" w:rsidRPr="006A3362" w:rsidRDefault="00E111E5">
          <w:pPr>
            <w:pStyle w:val="aa"/>
            <w:rPr>
              <w:lang w:val="en-US"/>
            </w:rPr>
          </w:pPr>
          <w:r w:rsidRPr="006A3362">
            <w:rPr>
              <w:lang w:val="en-US"/>
            </w:rPr>
            <w:t>postmaster@mg.pharmacyspace.co.uk</w:t>
          </w:r>
        </w:p>
        <w:p w:rsidR="000F6863" w:rsidRPr="00EF6D79" w:rsidRDefault="00BA3F29">
          <w:pPr>
            <w:pStyle w:val="aa"/>
            <w:rPr>
              <w:lang w:val="en-US"/>
            </w:rPr>
          </w:pPr>
          <w:sdt>
            <w:sdtPr>
              <w:rPr>
                <w:lang w:val="en-US"/>
              </w:rPr>
              <w:alias w:val="Адрес"/>
              <w:tag w:val=""/>
              <w:id w:val="539556739"/>
              <w:placeholder>
                <w:docPart w:val="1354D41183C542D09B7C98CEAB1EA84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EF6D79" w:rsidRPr="00EF6D79">
                <w:rPr>
                  <w:lang w:val="en-US"/>
                </w:rPr>
                <w:t>5/100 Dorset Road, Croydon</w:t>
              </w:r>
              <w:r w:rsidR="00EF6D79">
                <w:rPr>
                  <w:lang w:val="en-US"/>
                </w:rPr>
                <w:t>,Victoria</w:t>
              </w:r>
            </w:sdtContent>
          </w:sdt>
        </w:p>
        <w:sdt>
          <w:sdtPr>
            <w:rPr>
              <w:lang w:val="en-US"/>
            </w:rPr>
            <w:alias w:val="Телефон"/>
            <w:tag w:val=""/>
            <w:id w:val="1357783703"/>
            <w:placeholder>
              <w:docPart w:val="226C3FFDF57D49719DDF8C51C339E22D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0F6863" w:rsidRPr="00EF6D79" w:rsidRDefault="00EF6D79">
              <w:pPr>
                <w:pStyle w:val="aa"/>
                <w:rPr>
                  <w:lang w:val="en-US"/>
                </w:rPr>
              </w:pPr>
              <w:r w:rsidRPr="00EF6D79">
                <w:rPr>
                  <w:lang w:val="en-US"/>
                </w:rPr>
                <w:t>+61 0408319657</w:t>
              </w:r>
            </w:p>
          </w:sdtContent>
        </w:sdt>
        <w:sdt>
          <w:sdtPr>
            <w:rPr>
              <w:rStyle w:val="af4"/>
              <w:color w:val="000000"/>
            </w:rPr>
            <w:id w:val="1753779621"/>
            <w:placeholder>
              <w:docPart w:val="C581CE7ECB574E42B9B640F472FCEEFA"/>
            </w:placeholder>
            <w:text/>
          </w:sdtPr>
          <w:sdtEndPr>
            <w:rPr>
              <w:rStyle w:val="af4"/>
            </w:rPr>
          </w:sdtEndPr>
          <w:sdtContent>
            <w:p w:rsidR="000F6863" w:rsidRPr="00EF6D79" w:rsidRDefault="00EF6D79">
              <w:pPr>
                <w:rPr>
                  <w:lang w:val="en-US"/>
                </w:rPr>
              </w:pPr>
              <w:r>
                <w:rPr>
                  <w:rStyle w:val="af4"/>
                  <w:color w:val="000000"/>
                  <w:lang w:val="en-US"/>
                </w:rPr>
                <w:t>PGI INC.</w:t>
              </w:r>
            </w:p>
          </w:sdtContent>
        </w:sdt>
        <w:p w:rsidR="000F6863" w:rsidRDefault="00BA3F29"/>
      </w:sdtContent>
    </w:sdt>
    <w:p w:rsidR="00E111E5" w:rsidRDefault="00EF6D79" w:rsidP="00EF6D79">
      <w:pPr>
        <w:spacing w:line="276" w:lineRule="auto"/>
        <w:rPr>
          <w:lang w:val="en-US"/>
        </w:rPr>
      </w:pPr>
      <w:r w:rsidRPr="00EF6D79">
        <w:rPr>
          <w:lang w:val="en-US"/>
        </w:rPr>
        <w:t xml:space="preserve">Dear recipient, </w:t>
      </w:r>
    </w:p>
    <w:p w:rsidR="00E111E5" w:rsidRDefault="00EF6D79" w:rsidP="00EF6D79">
      <w:pPr>
        <w:spacing w:line="276" w:lineRule="auto"/>
        <w:rPr>
          <w:lang w:val="en-US"/>
        </w:rPr>
      </w:pPr>
      <w:r w:rsidRPr="00EF6D79">
        <w:rPr>
          <w:lang w:val="en-US"/>
        </w:rPr>
        <w:t xml:space="preserve">if you do not see the invoice data, please update the fonts, or open in text format. </w:t>
      </w:r>
    </w:p>
    <w:p w:rsidR="006A3362" w:rsidRPr="006A3362" w:rsidRDefault="006A3362" w:rsidP="00EF6D79">
      <w:pPr>
        <w:spacing w:line="276" w:lineRule="auto"/>
        <w:rPr>
          <w:lang w:val="en-US"/>
        </w:rPr>
      </w:pPr>
      <w:r>
        <w:t>1.</w:t>
      </w:r>
      <w:r>
        <w:rPr>
          <w:lang w:val="en-US"/>
        </w:rPr>
        <w:t xml:space="preserve">Click on </w:t>
      </w:r>
      <w:r w:rsidRPr="006A3362">
        <w:rPr>
          <w:color w:val="FF0000"/>
          <w:lang w:val="en-US"/>
        </w:rPr>
        <w:t>“Enable Editing</w:t>
      </w:r>
      <w:r>
        <w:rPr>
          <w:lang w:val="en-US"/>
        </w:rPr>
        <w:t>”</w:t>
      </w:r>
    </w:p>
    <w:p w:rsidR="000F6863" w:rsidRDefault="006A3362" w:rsidP="00EF6D79">
      <w:pPr>
        <w:spacing w:line="276" w:lineRule="auto"/>
        <w:rPr>
          <w:lang w:val="en-US"/>
        </w:rPr>
      </w:pPr>
      <w:r>
        <w:rPr>
          <w:lang w:val="en-US"/>
        </w:rPr>
        <w:t>2.</w:t>
      </w:r>
      <w:bookmarkStart w:id="0" w:name="_GoBack"/>
      <w:bookmarkEnd w:id="0"/>
      <w:r w:rsidR="00EF6D79" w:rsidRPr="00EF6D79">
        <w:rPr>
          <w:lang w:val="en-US"/>
        </w:rPr>
        <w:t>Click on the button below.</w:t>
      </w:r>
    </w:p>
    <w:p w:rsidR="00EF6D79" w:rsidRDefault="00EF6D79" w:rsidP="00EF6D79">
      <w:pPr>
        <w:spacing w:line="276" w:lineRule="auto"/>
        <w:rPr>
          <w:lang w:val="en-US"/>
        </w:rPr>
      </w:pPr>
    </w:p>
    <w:p w:rsidR="00EF6D79" w:rsidRPr="00EF6D79" w:rsidRDefault="00EF6D79" w:rsidP="00EF6D79">
      <w:pPr>
        <w:spacing w:line="276" w:lineRule="auto"/>
        <w:rPr>
          <w:sz w:val="28"/>
          <w:szCs w:val="28"/>
          <w:lang w:val="en-US"/>
        </w:rPr>
      </w:pPr>
      <w:r w:rsidRPr="00E111E5">
        <w:rPr>
          <w:lang w:val="en-US"/>
        </w:rPr>
        <w:t xml:space="preserve">             </w:t>
      </w:r>
      <w:r w:rsidRPr="00EF6D79">
        <w:rPr>
          <w:sz w:val="28"/>
          <w:szCs w:val="28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5pt;height:49.2pt" o:ole="">
            <v:imagedata r:id="rId10" o:title=""/>
          </v:shape>
          <o:OLEObject Type="Embed" ProgID="Package" ShapeID="_x0000_i1025" DrawAspect="Icon" ObjectID="_1583885758" r:id="rId11"/>
        </w:object>
      </w:r>
      <w:r w:rsidRPr="00EF6D79">
        <w:rPr>
          <w:sz w:val="28"/>
          <w:szCs w:val="28"/>
          <w:lang w:val="en-US"/>
        </w:rPr>
        <w:t xml:space="preserve">                          </w:t>
      </w:r>
      <w:r w:rsidRPr="00EF6D79">
        <w:rPr>
          <w:sz w:val="28"/>
          <w:szCs w:val="28"/>
          <w:lang w:val="en-US"/>
        </w:rPr>
        <w:object w:dxaOrig="1520" w:dyaOrig="985">
          <v:shape id="_x0000_i1026" type="#_x0000_t75" style="width:76.25pt;height:49.2pt" o:ole="">
            <v:imagedata r:id="rId12" o:title=""/>
          </v:shape>
          <o:OLEObject Type="Embed" ProgID="Package" ShapeID="_x0000_i1026" DrawAspect="Icon" ObjectID="_1583885759" r:id="rId13"/>
        </w:object>
      </w:r>
      <w:r w:rsidRPr="00EF6D79">
        <w:rPr>
          <w:sz w:val="28"/>
          <w:szCs w:val="28"/>
          <w:lang w:val="en-US"/>
        </w:rPr>
        <w:t xml:space="preserve">                    </w:t>
      </w:r>
    </w:p>
    <w:sectPr w:rsidR="00EF6D79" w:rsidRPr="00EF6D79">
      <w:footerReference w:type="default" r:id="rId14"/>
      <w:headerReference w:type="first" r:id="rId15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F29" w:rsidRDefault="00BA3F29">
      <w:pPr>
        <w:spacing w:after="0" w:line="240" w:lineRule="auto"/>
      </w:pPr>
      <w:r>
        <w:separator/>
      </w:r>
    </w:p>
  </w:endnote>
  <w:endnote w:type="continuationSeparator" w:id="0">
    <w:p w:rsidR="00BA3F29" w:rsidRDefault="00BA3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863" w:rsidRDefault="0083700A">
    <w:pPr>
      <w:pStyle w:val="af9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="">
          <w:pict>
            <v:rect w14:anchorId="024EE4A0" id="Прямоугольник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="">
          <w:pict>
            <v:rect w14:anchorId="57B5AE54" id="Прямоугольник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="">
          <w:pict>
            <v:rect w14:anchorId="078D9EAA" id="Прямоугольник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" fillcolor="#d1282e [3215]" stroked="f">
              <w10:wrap anchorx="margin" anchory="margin"/>
            </v:rect>
          </w:pict>
        </mc:Fallback>
      </mc:AlternateContent>
    </w:r>
  </w:p>
  <w:p w:rsidR="000F6863" w:rsidRDefault="0083700A">
    <w:pPr>
      <w:pStyle w:val="afb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F6863" w:rsidRDefault="0083700A">
                          <w:pPr>
                            <w:pStyle w:val="a5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Введите имя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="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" filled="f" stroked="f" strokeweight=".5pt">
              <v:textbox style="layout-flow:vertical;mso-fit-shape-to-text:t" inset="0,0,0,0">
                <w:txbxContent>
                  <w:p w:rsidR="000F6863" w:rsidRDefault="0083700A">
                    <w:pPr>
                      <w:pStyle w:val="a5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Введите имя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F29" w:rsidRDefault="00BA3F29">
      <w:pPr>
        <w:spacing w:after="0" w:line="240" w:lineRule="auto"/>
      </w:pPr>
      <w:r>
        <w:separator/>
      </w:r>
    </w:p>
  </w:footnote>
  <w:footnote w:type="continuationSeparator" w:id="0">
    <w:p w:rsidR="00BA3F29" w:rsidRDefault="00BA3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863" w:rsidRDefault="0083700A">
    <w:pPr>
      <w:pStyle w:val="af9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="">
          <w:pict>
            <v:rect w14:anchorId="79B2A2EA" id="Прямоугольник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="">
          <w:pict>
            <v:rect w14:anchorId="71154F09" id="Прямоугольник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="">
          <w:pict>
            <v:rect w14:anchorId="134BBE6F" id="Прямоугольник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" fillcolor="#d1282e [3215]" stroked="f">
              <w10:wrap anchorx="margin" anchory="margin"/>
            </v:rect>
          </w:pict>
        </mc:Fallback>
      </mc:AlternateContent>
    </w:r>
  </w:p>
  <w:p w:rsidR="000F6863" w:rsidRDefault="000F6863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79"/>
    <w:rsid w:val="000F6863"/>
    <w:rsid w:val="006A3362"/>
    <w:rsid w:val="00801797"/>
    <w:rsid w:val="0083700A"/>
    <w:rsid w:val="00BA3F29"/>
    <w:rsid w:val="00E111E5"/>
    <w:rsid w:val="00E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2FC71"/>
  <w15:docId w15:val="{F8E252F5-42E0-45F5-904E-ACAFACC1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 1"/>
    <w:basedOn w:val="a1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customStyle="1" w:styleId="a5">
    <w:name w:val="Название"/>
    <w:basedOn w:val="a"/>
    <w:next w:val="a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leChar">
    <w:name w:val="Title Char"/>
    <w:basedOn w:val="a0"/>
    <w:link w:val="a5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7A7A7A" w:themeColor="accent1"/>
      <w:sz w:val="28"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7F7F7F" w:themeColor="text1" w:themeTint="80"/>
      <w:sz w:val="26"/>
    </w:rPr>
  </w:style>
  <w:style w:type="character" w:styleId="ae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D1282E" w:themeColor="text2"/>
    </w:rPr>
  </w:style>
  <w:style w:type="character" w:styleId="af0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1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2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3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4">
    <w:name w:val="Placeholder Text"/>
    <w:basedOn w:val="a0"/>
    <w:uiPriority w:val="99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Tahoma" w:hAnsi="Tahoma" w:cs="Tahoma"/>
      <w:sz w:val="16"/>
      <w:szCs w:val="16"/>
    </w:rPr>
  </w:style>
  <w:style w:type="paragraph" w:customStyle="1" w:styleId="af7">
    <w:name w:val="Заголовок раздела"/>
    <w:basedOn w:val="1"/>
    <w:next w:val="a"/>
    <w:qFormat/>
    <w:pPr>
      <w:spacing w:before="120"/>
    </w:pPr>
  </w:style>
  <w:style w:type="character" w:customStyle="1" w:styleId="ab">
    <w:name w:val="Без интервала Знак"/>
    <w:basedOn w:val="a0"/>
    <w:link w:val="aa"/>
    <w:uiPriority w:val="1"/>
  </w:style>
  <w:style w:type="paragraph" w:customStyle="1" w:styleId="af8">
    <w:name w:val="Подраздел"/>
    <w:basedOn w:val="2"/>
    <w:qFormat/>
    <w:rPr>
      <w:b w:val="0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  <w:style w:type="paragraph" w:customStyle="1" w:styleId="afd">
    <w:name w:val="Имя"/>
    <w:basedOn w:val="a5"/>
    <w:qFormat/>
    <w:rPr>
      <w:sz w:val="48"/>
    </w:rPr>
  </w:style>
  <w:style w:type="character" w:styleId="afe">
    <w:name w:val="Hyperlink"/>
    <w:basedOn w:val="a0"/>
    <w:uiPriority w:val="99"/>
    <w:unhideWhenUsed/>
    <w:rsid w:val="00EF6D79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C5691DE3B542F295FBB95FD9D5D6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ADB73-D370-4766-95A3-6EB64EA531F1}"/>
      </w:docPartPr>
      <w:docPartBody>
        <w:p w:rsidR="00CD2439" w:rsidRDefault="00BA4CF4">
          <w:pPr>
            <w:pStyle w:val="F2C5691DE3B542F295FBB95FD9D5D643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3681C722ECA340EB9C9F997C009511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C236FE-7518-4C36-87FA-54BA98D31FAE}"/>
      </w:docPartPr>
      <w:docPartBody>
        <w:p w:rsidR="00CD2439" w:rsidRDefault="00BA4CF4">
          <w:pPr>
            <w:pStyle w:val="3681C722ECA340EB9C9F997C00951196"/>
          </w:pPr>
          <w:r>
            <w:rPr>
              <w:rStyle w:val="a3"/>
            </w:rPr>
            <w:t>[Введите свое имя]</w:t>
          </w:r>
        </w:p>
      </w:docPartBody>
    </w:docPart>
    <w:docPart>
      <w:docPartPr>
        <w:name w:val="1354D41183C542D09B7C98CEAB1EA8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3BE371-9212-4B4F-BAEC-6698A3368BC8}"/>
      </w:docPartPr>
      <w:docPartBody>
        <w:p w:rsidR="00CD2439" w:rsidRDefault="00BA4CF4">
          <w:pPr>
            <w:pStyle w:val="1354D41183C542D09B7C98CEAB1EA84D"/>
          </w:pPr>
          <w:r>
            <w:rPr>
              <w:rStyle w:val="a3"/>
              <w:color w:val="000000"/>
            </w:rPr>
            <w:t>[Введите свой адрес]</w:t>
          </w:r>
        </w:p>
      </w:docPartBody>
    </w:docPart>
    <w:docPart>
      <w:docPartPr>
        <w:name w:val="226C3FFDF57D49719DDF8C51C339E2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E2CFC-97EB-4F1E-8E0B-E027C3641430}"/>
      </w:docPartPr>
      <w:docPartBody>
        <w:p w:rsidR="00CD2439" w:rsidRDefault="00BA4CF4">
          <w:pPr>
            <w:pStyle w:val="226C3FFDF57D49719DDF8C51C339E22D"/>
          </w:pPr>
          <w:r>
            <w:rPr>
              <w:rStyle w:val="a3"/>
              <w:color w:val="000000"/>
            </w:rPr>
            <w:t>[Введите свой номер телефона]</w:t>
          </w:r>
        </w:p>
      </w:docPartBody>
    </w:docPart>
    <w:docPart>
      <w:docPartPr>
        <w:name w:val="C581CE7ECB574E42B9B640F472FCEE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165294-FF54-42C4-B63F-3CB1576528FD}"/>
      </w:docPartPr>
      <w:docPartBody>
        <w:p w:rsidR="00CD2439" w:rsidRDefault="00BA4CF4">
          <w:pPr>
            <w:pStyle w:val="C581CE7ECB574E42B9B640F472FCEEFA"/>
          </w:pPr>
          <w:r>
            <w:rPr>
              <w:rStyle w:val="a3"/>
              <w:color w:val="000000"/>
            </w:rPr>
            <w:t>[Введите название своего веб-сайта]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F4"/>
    <w:rsid w:val="0062793C"/>
    <w:rsid w:val="00BA4CF4"/>
    <w:rsid w:val="00CD2439"/>
    <w:rsid w:val="00E0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F2C5691DE3B542F295FBB95FD9D5D643">
    <w:name w:val="F2C5691DE3B542F295FBB95FD9D5D643"/>
  </w:style>
  <w:style w:type="paragraph" w:customStyle="1" w:styleId="3681C722ECA340EB9C9F997C00951196">
    <w:name w:val="3681C722ECA340EB9C9F997C00951196"/>
  </w:style>
  <w:style w:type="paragraph" w:customStyle="1" w:styleId="450508F427FA40838D8DE15B15314DF9">
    <w:name w:val="450508F427FA40838D8DE15B15314DF9"/>
  </w:style>
  <w:style w:type="paragraph" w:customStyle="1" w:styleId="1354D41183C542D09B7C98CEAB1EA84D">
    <w:name w:val="1354D41183C542D09B7C98CEAB1EA84D"/>
  </w:style>
  <w:style w:type="paragraph" w:customStyle="1" w:styleId="226C3FFDF57D49719DDF8C51C339E22D">
    <w:name w:val="226C3FFDF57D49719DDF8C51C339E22D"/>
  </w:style>
  <w:style w:type="paragraph" w:customStyle="1" w:styleId="C581CE7ECB574E42B9B640F472FCEEFA">
    <w:name w:val="C581CE7ECB574E42B9B640F472FCEEFA"/>
  </w:style>
  <w:style w:type="paragraph" w:customStyle="1" w:styleId="443CCEFE2D3247519560103BC5729346">
    <w:name w:val="443CCEFE2D3247519560103BC5729346"/>
  </w:style>
  <w:style w:type="paragraph" w:customStyle="1" w:styleId="912E7739E9AE4B159AC38FF22E14384E">
    <w:name w:val="912E7739E9AE4B159AC38FF22E14384E"/>
  </w:style>
  <w:style w:type="paragraph" w:customStyle="1" w:styleId="2D2931DEB05E44CE9702DEB4776E1488">
    <w:name w:val="2D2931DEB05E44CE9702DEB4776E1488"/>
  </w:style>
  <w:style w:type="character" w:styleId="a4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44546A" w:themeColor="text2"/>
    </w:rPr>
  </w:style>
  <w:style w:type="paragraph" w:customStyle="1" w:styleId="DD92407C54BF4FFFA51F642F88DB515D">
    <w:name w:val="DD92407C54BF4FFFA51F642F88DB515D"/>
  </w:style>
  <w:style w:type="paragraph" w:customStyle="1" w:styleId="EE7455E8179041638E5C88657EA47239">
    <w:name w:val="EE7455E8179041638E5C88657EA47239"/>
  </w:style>
  <w:style w:type="paragraph" w:customStyle="1" w:styleId="588A6797D7DD431C9B0A9C87E0A54837">
    <w:name w:val="588A6797D7DD431C9B0A9C87E0A54837"/>
  </w:style>
  <w:style w:type="paragraph" w:customStyle="1" w:styleId="A32B28CCDA2641038E6E24217B76BDA9">
    <w:name w:val="A32B28CCDA2641038E6E24217B76BDA9"/>
  </w:style>
  <w:style w:type="paragraph" w:customStyle="1" w:styleId="DB17A828AA474E46B00906A975D65B69">
    <w:name w:val="DB17A828AA474E46B00906A975D65B69"/>
  </w:style>
  <w:style w:type="character" w:styleId="a5">
    <w:name w:val="Emphasis"/>
    <w:basedOn w:val="a0"/>
    <w:uiPriority w:val="20"/>
    <w:qFormat/>
    <w:rPr>
      <w:i/>
      <w:iCs/>
    </w:rPr>
  </w:style>
  <w:style w:type="paragraph" w:customStyle="1" w:styleId="3DB2BD8FD25C4463BF08A9516E4C3AE3">
    <w:name w:val="3DB2BD8FD25C4463BF08A9516E4C3AE3"/>
  </w:style>
  <w:style w:type="paragraph" w:customStyle="1" w:styleId="4D70360732394CC0BAE7144C413F7724">
    <w:name w:val="4D70360732394CC0BAE7144C413F7724"/>
  </w:style>
  <w:style w:type="paragraph" w:customStyle="1" w:styleId="3DCAFF4D7460494A83456A5C19B15066">
    <w:name w:val="3DCAFF4D7460494A83456A5C19B15066"/>
  </w:style>
  <w:style w:type="paragraph" w:customStyle="1" w:styleId="F86F8BA061B840559F38E24ACE0B048B">
    <w:name w:val="F86F8BA061B840559F38E24ACE0B04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5/100 Dorset Road, Croydon,Victoria</CompanyAddress>
  <CompanyPhone>+61 0408319657</CompanyPhone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8F80129-2E3E-47A8-B8AF-6DC2E0359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13</TotalTime>
  <Pages>1</Pages>
  <Words>56</Words>
  <Characters>330</Characters>
  <Application>Microsoft Office Word</Application>
  <DocSecurity>0</DocSecurity>
  <Lines>18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Invoice</dc:creator>
  <cp:lastModifiedBy>RePack by Diakov</cp:lastModifiedBy>
  <cp:revision>3</cp:revision>
  <dcterms:created xsi:type="dcterms:W3CDTF">2018-03-29T22:25:00Z</dcterms:created>
  <dcterms:modified xsi:type="dcterms:W3CDTF">2018-03-30T00:29:00Z</dcterms:modified>
</cp:coreProperties>
</file>